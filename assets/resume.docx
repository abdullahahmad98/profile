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E7970" w14:textId="77777777" w:rsidR="004A58E9" w:rsidRPr="00BD7B49" w:rsidRDefault="004A58E9" w:rsidP="004A58E9">
      <w:pPr>
        <w:pStyle w:val="Title"/>
        <w:rPr>
          <w:sz w:val="64"/>
          <w:szCs w:val="64"/>
        </w:rPr>
      </w:pPr>
      <w:r w:rsidRPr="00BD7B49">
        <w:rPr>
          <w:sz w:val="64"/>
          <w:szCs w:val="64"/>
        </w:rPr>
        <w:t>Abdullah Ahmad</w:t>
      </w:r>
    </w:p>
    <w:p w14:paraId="37D57C8E" w14:textId="2E9A4E66" w:rsidR="004A58E9" w:rsidRDefault="00AD23EB" w:rsidP="004A58E9">
      <w:pPr>
        <w:pStyle w:val="Subtitle"/>
      </w:pPr>
      <w:r>
        <w:t>Software</w:t>
      </w:r>
      <w:r w:rsidR="0044537E">
        <w:t xml:space="preserve"> </w:t>
      </w:r>
      <w:r w:rsidR="004A58E9">
        <w:t xml:space="preserve">Developer </w:t>
      </w:r>
    </w:p>
    <w:p w14:paraId="14181646" w14:textId="77777777" w:rsidR="004A58E9" w:rsidRDefault="004A58E9" w:rsidP="004A58E9">
      <w:pPr>
        <w:pStyle w:val="Heading1"/>
      </w:pPr>
      <w:r>
        <w:t xml:space="preserve">Sydney, Australia </w:t>
      </w:r>
      <w:r w:rsidRPr="00B5257D">
        <w:t>|</w:t>
      </w:r>
      <w:r>
        <w:t xml:space="preserve"> 0435536756</w:t>
      </w:r>
      <w:r w:rsidRPr="00B5257D">
        <w:t xml:space="preserve"> |</w:t>
      </w:r>
      <w:r>
        <w:t xml:space="preserve"> abdullahahmad98@hotmail.com</w:t>
      </w:r>
      <w:r w:rsidRPr="00B5257D">
        <w:t xml:space="preserve"> </w:t>
      </w:r>
    </w:p>
    <w:p w14:paraId="21718534" w14:textId="4ABD8ABF" w:rsidR="007D023A" w:rsidRDefault="003B2776" w:rsidP="00264BDE">
      <w:r w:rsidRPr="007D023A">
        <w:rPr>
          <w:b/>
          <w:bCs/>
        </w:rPr>
        <w:t>LinkedIn</w:t>
      </w:r>
      <w:r w:rsidR="007D023A" w:rsidRPr="007D023A">
        <w:rPr>
          <w:b/>
          <w:bCs/>
        </w:rPr>
        <w:t>:</w:t>
      </w:r>
      <w:r w:rsidR="007D023A">
        <w:t xml:space="preserve"> </w:t>
      </w:r>
      <w:hyperlink r:id="rId11" w:history="1">
        <w:r w:rsidR="007D023A" w:rsidRPr="003509D3">
          <w:rPr>
            <w:rStyle w:val="Hyperlink"/>
          </w:rPr>
          <w:t>linkedin.com/in/abdullahahm</w:t>
        </w:r>
        <w:r w:rsidR="007D023A" w:rsidRPr="003509D3">
          <w:rPr>
            <w:rStyle w:val="Hyperlink"/>
          </w:rPr>
          <w:t>a</w:t>
        </w:r>
        <w:r w:rsidR="007D023A" w:rsidRPr="003509D3">
          <w:rPr>
            <w:rStyle w:val="Hyperlink"/>
          </w:rPr>
          <w:t>d98/</w:t>
        </w:r>
      </w:hyperlink>
    </w:p>
    <w:p w14:paraId="44E23084" w14:textId="0D60843B" w:rsidR="003B2776" w:rsidRDefault="003B2776" w:rsidP="003B2776">
      <w:r w:rsidRPr="007D023A">
        <w:rPr>
          <w:b/>
          <w:bCs/>
        </w:rPr>
        <w:t>GitHub</w:t>
      </w:r>
      <w:r w:rsidR="007D023A" w:rsidRPr="007D023A">
        <w:rPr>
          <w:b/>
          <w:bCs/>
        </w:rPr>
        <w:t>:</w:t>
      </w:r>
      <w:r w:rsidR="007D023A">
        <w:t xml:space="preserve"> </w:t>
      </w:r>
      <w:hyperlink r:id="rId12" w:history="1">
        <w:r w:rsidR="007D023A" w:rsidRPr="003509D3">
          <w:rPr>
            <w:rStyle w:val="Hyperlink"/>
          </w:rPr>
          <w:t>github.co</w:t>
        </w:r>
        <w:r w:rsidR="007D023A" w:rsidRPr="003509D3">
          <w:rPr>
            <w:rStyle w:val="Hyperlink"/>
          </w:rPr>
          <w:t>m</w:t>
        </w:r>
        <w:r w:rsidR="007D023A" w:rsidRPr="003509D3">
          <w:rPr>
            <w:rStyle w:val="Hyperlink"/>
          </w:rPr>
          <w:t>/</w:t>
        </w:r>
        <w:r w:rsidR="007D023A" w:rsidRPr="003509D3">
          <w:rPr>
            <w:rStyle w:val="Hyperlink"/>
          </w:rPr>
          <w:t>a</w:t>
        </w:r>
        <w:r w:rsidR="007D023A" w:rsidRPr="003509D3">
          <w:rPr>
            <w:rStyle w:val="Hyperlink"/>
          </w:rPr>
          <w:t>bdullahahmad98</w:t>
        </w:r>
      </w:hyperlink>
    </w:p>
    <w:p w14:paraId="242AE1A5" w14:textId="631A0954" w:rsidR="00264BDE" w:rsidRPr="00264BDE" w:rsidRDefault="003B2776" w:rsidP="00264BDE">
      <w:r>
        <w:rPr>
          <w:b/>
          <w:bCs/>
        </w:rPr>
        <w:t>Website</w:t>
      </w:r>
      <w:r w:rsidRPr="007D023A">
        <w:rPr>
          <w:b/>
          <w:bCs/>
        </w:rPr>
        <w:t>:</w:t>
      </w:r>
      <w:r>
        <w:t xml:space="preserve"> </w:t>
      </w:r>
      <w:hyperlink r:id="rId13" w:history="1">
        <w:r>
          <w:rPr>
            <w:rStyle w:val="Hyperlink"/>
          </w:rPr>
          <w:t>abdullahahma</w:t>
        </w:r>
        <w:r>
          <w:rPr>
            <w:rStyle w:val="Hyperlink"/>
          </w:rPr>
          <w:t>d</w:t>
        </w:r>
        <w:r>
          <w:rPr>
            <w:rStyle w:val="Hyperlink"/>
          </w:rPr>
          <w:t>98.github.io/profile/</w:t>
        </w:r>
      </w:hyperlink>
    </w:p>
    <w:p w14:paraId="7B1B483A" w14:textId="77777777" w:rsidR="004A58E9" w:rsidRPr="00BD7B49" w:rsidRDefault="004A58E9" w:rsidP="004A58E9">
      <w:pPr>
        <w:rPr>
          <w:sz w:val="16"/>
          <w:szCs w:val="18"/>
        </w:rPr>
      </w:pPr>
    </w:p>
    <w:p w14:paraId="60AEE03D" w14:textId="77777777" w:rsidR="004A58E9" w:rsidRDefault="004A58E9" w:rsidP="004A58E9">
      <w:pPr>
        <w:pStyle w:val="Heading1"/>
      </w:pPr>
      <w:r>
        <w:t>Summary</w:t>
      </w:r>
    </w:p>
    <w:p w14:paraId="2FDD7813" w14:textId="77777777" w:rsidR="004A58E9" w:rsidRPr="00003455" w:rsidRDefault="004A58E9" w:rsidP="004A58E9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3958044" wp14:editId="29668274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FF7B3C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E544AAA" w14:textId="2B0CD4D2" w:rsidR="004A58E9" w:rsidRDefault="00054C87" w:rsidP="004A58E9">
      <w:pPr>
        <w:pStyle w:val="ListParagraph"/>
        <w:numPr>
          <w:ilvl w:val="0"/>
          <w:numId w:val="21"/>
        </w:numPr>
      </w:pPr>
      <w:r>
        <w:t xml:space="preserve">Junior </w:t>
      </w:r>
      <w:r w:rsidR="00AD23EB">
        <w:t>software</w:t>
      </w:r>
      <w:r>
        <w:t xml:space="preserve"> developer</w:t>
      </w:r>
      <w:r w:rsidR="002B68D7">
        <w:t xml:space="preserve"> with </w:t>
      </w:r>
      <w:r w:rsidR="004A58E9" w:rsidRPr="0063520C">
        <w:rPr>
          <w:lang w:val="en-AU"/>
        </w:rPr>
        <w:t xml:space="preserve">experience in developing mobile applications using React Native </w:t>
      </w:r>
      <w:r w:rsidR="00FB4364">
        <w:rPr>
          <w:lang w:val="en-AU"/>
        </w:rPr>
        <w:t>as well as Android Studio and Kotlin.</w:t>
      </w:r>
    </w:p>
    <w:p w14:paraId="62C14CD3" w14:textId="7A5441D5" w:rsidR="004A58E9" w:rsidRDefault="004A58E9" w:rsidP="004A58E9">
      <w:pPr>
        <w:pStyle w:val="ListParagraph"/>
        <w:numPr>
          <w:ilvl w:val="0"/>
          <w:numId w:val="21"/>
        </w:numPr>
      </w:pPr>
      <w:r w:rsidRPr="00401B56">
        <w:t xml:space="preserve">Seeking </w:t>
      </w:r>
      <w:r w:rsidR="00702648">
        <w:t>roles</w:t>
      </w:r>
      <w:r w:rsidRPr="00401B56">
        <w:t xml:space="preserve"> </w:t>
      </w:r>
      <w:r w:rsidR="00702648">
        <w:t>where I can</w:t>
      </w:r>
      <w:r w:rsidR="00CF7B7C">
        <w:t xml:space="preserve"> improve my software development skills</w:t>
      </w:r>
      <w:r w:rsidR="00FB4364">
        <w:t>.</w:t>
      </w:r>
    </w:p>
    <w:p w14:paraId="2CAD182A" w14:textId="77777777" w:rsidR="004A58E9" w:rsidRPr="00BD7B49" w:rsidRDefault="004A58E9" w:rsidP="004A58E9">
      <w:pPr>
        <w:rPr>
          <w:sz w:val="16"/>
          <w:szCs w:val="18"/>
        </w:rPr>
      </w:pPr>
    </w:p>
    <w:p w14:paraId="0784D11D" w14:textId="77777777" w:rsidR="004A58E9" w:rsidRDefault="00000000" w:rsidP="004A58E9">
      <w:pPr>
        <w:pStyle w:val="Heading1"/>
      </w:pPr>
      <w:sdt>
        <w:sdtPr>
          <w:id w:val="1494989950"/>
          <w:placeholder>
            <w:docPart w:val="5DAB147FC1FE40EDA0A40C84AC99C8D9"/>
          </w:placeholder>
          <w:temporary/>
          <w:showingPlcHdr/>
          <w15:appearance w15:val="hidden"/>
        </w:sdtPr>
        <w:sdtContent>
          <w:r w:rsidR="004A58E9">
            <w:t>Experience</w:t>
          </w:r>
        </w:sdtContent>
      </w:sdt>
    </w:p>
    <w:p w14:paraId="0D56EE73" w14:textId="77777777" w:rsidR="004A58E9" w:rsidRPr="00003455" w:rsidRDefault="004A58E9" w:rsidP="004A58E9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CA75622" wp14:editId="1AA046D2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8D92C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A807E0D" w14:textId="6916A9A2" w:rsidR="00533B49" w:rsidRDefault="00533B49" w:rsidP="00533B49">
      <w:pPr>
        <w:pStyle w:val="Heading2"/>
      </w:pPr>
      <w:r>
        <w:t xml:space="preserve">TDMN Pty Ltd | </w:t>
      </w:r>
      <w:r w:rsidR="00845D72">
        <w:t>Software</w:t>
      </w:r>
      <w:r>
        <w:t xml:space="preserve"> Developer</w:t>
      </w:r>
      <w:r>
        <w:tab/>
        <w:t>2023 – Present</w:t>
      </w:r>
    </w:p>
    <w:p w14:paraId="1E708920" w14:textId="069A0453" w:rsidR="00533B49" w:rsidRDefault="00E4559A" w:rsidP="00533B49">
      <w:pPr>
        <w:pStyle w:val="ListBullet"/>
      </w:pPr>
      <w:r>
        <w:t>Create</w:t>
      </w:r>
      <w:r w:rsidR="00845D72">
        <w:t xml:space="preserve"> and update</w:t>
      </w:r>
      <w:r>
        <w:t xml:space="preserve"> Android </w:t>
      </w:r>
      <w:proofErr w:type="gramStart"/>
      <w:r>
        <w:t>apps</w:t>
      </w:r>
      <w:proofErr w:type="gramEnd"/>
    </w:p>
    <w:p w14:paraId="5E494047" w14:textId="225567D0" w:rsidR="00533B49" w:rsidRDefault="00845D72" w:rsidP="00533B49">
      <w:pPr>
        <w:pStyle w:val="ListBullet"/>
      </w:pPr>
      <w:r>
        <w:t>Manage full stack deployments on AWS with Docker</w:t>
      </w:r>
    </w:p>
    <w:p w14:paraId="3DE7C01C" w14:textId="486AFD41" w:rsidR="00640B7F" w:rsidRDefault="00640B7F" w:rsidP="00533B49">
      <w:pPr>
        <w:pStyle w:val="ListBullet"/>
      </w:pPr>
      <w:r>
        <w:t xml:space="preserve">Maintain and update iOS apps with </w:t>
      </w:r>
      <w:proofErr w:type="gramStart"/>
      <w:r>
        <w:t>Xcode</w:t>
      </w:r>
      <w:proofErr w:type="gramEnd"/>
    </w:p>
    <w:p w14:paraId="1E1BC5D0" w14:textId="77777777" w:rsidR="00533B49" w:rsidRPr="00BD7B49" w:rsidRDefault="00533B49" w:rsidP="004A58E9">
      <w:pPr>
        <w:pStyle w:val="Heading2"/>
        <w:rPr>
          <w:b w:val="0"/>
          <w:bCs/>
          <w:sz w:val="16"/>
          <w:szCs w:val="22"/>
        </w:rPr>
      </w:pPr>
    </w:p>
    <w:p w14:paraId="5B066BFF" w14:textId="447380AA" w:rsidR="004A58E9" w:rsidRDefault="004A58E9" w:rsidP="004A58E9">
      <w:pPr>
        <w:pStyle w:val="Heading2"/>
      </w:pPr>
      <w:r>
        <w:t>Macquarie University | Application Developer Intern</w:t>
      </w:r>
      <w:r>
        <w:tab/>
        <w:t>2022 – 2022</w:t>
      </w:r>
    </w:p>
    <w:p w14:paraId="2069F4A6" w14:textId="77777777" w:rsidR="004A58E9" w:rsidRDefault="004A58E9" w:rsidP="004A58E9">
      <w:pPr>
        <w:pStyle w:val="ListBullet"/>
      </w:pPr>
      <w:r>
        <w:t>Made an Android app with React Native</w:t>
      </w:r>
    </w:p>
    <w:p w14:paraId="1BDB4412" w14:textId="77777777" w:rsidR="004A58E9" w:rsidRDefault="004A58E9" w:rsidP="004A58E9">
      <w:pPr>
        <w:pStyle w:val="ListBullet"/>
      </w:pPr>
      <w:r>
        <w:t xml:space="preserve">Implemented a Google Firebase </w:t>
      </w:r>
      <w:proofErr w:type="gramStart"/>
      <w:r>
        <w:t>backend</w:t>
      </w:r>
      <w:proofErr w:type="gramEnd"/>
    </w:p>
    <w:p w14:paraId="4279744D" w14:textId="77777777" w:rsidR="008D4370" w:rsidRPr="00BD7B49" w:rsidRDefault="008D4370" w:rsidP="004A58E9">
      <w:pPr>
        <w:rPr>
          <w:sz w:val="16"/>
          <w:szCs w:val="18"/>
        </w:rPr>
      </w:pPr>
    </w:p>
    <w:p w14:paraId="7E91A3D4" w14:textId="77777777" w:rsidR="004A58E9" w:rsidRDefault="004A58E9" w:rsidP="004A58E9">
      <w:pPr>
        <w:pStyle w:val="Heading2"/>
      </w:pPr>
      <w:r>
        <w:t>Bright World Travel | IT Manager</w:t>
      </w:r>
      <w:r>
        <w:tab/>
        <w:t>2018 – 2018</w:t>
      </w:r>
    </w:p>
    <w:p w14:paraId="3446EFB5" w14:textId="77777777" w:rsidR="004A58E9" w:rsidRDefault="004A58E9" w:rsidP="004A58E9">
      <w:pPr>
        <w:pStyle w:val="ListBullet"/>
      </w:pPr>
      <w:r>
        <w:t xml:space="preserve">Made slideshows for digital </w:t>
      </w:r>
      <w:proofErr w:type="gramStart"/>
      <w:r>
        <w:t>signs</w:t>
      </w:r>
      <w:proofErr w:type="gramEnd"/>
    </w:p>
    <w:p w14:paraId="2066B79E" w14:textId="77777777" w:rsidR="004A58E9" w:rsidRDefault="004A58E9" w:rsidP="004A58E9">
      <w:pPr>
        <w:pStyle w:val="ListBullet"/>
      </w:pPr>
      <w:r>
        <w:t>Diagnosed and fixed issues with displays</w:t>
      </w:r>
    </w:p>
    <w:p w14:paraId="1F9ED91B" w14:textId="77777777" w:rsidR="004A58E9" w:rsidRDefault="004A58E9" w:rsidP="004A58E9">
      <w:pPr>
        <w:pStyle w:val="ListBullet"/>
      </w:pPr>
      <w:r>
        <w:t xml:space="preserve">Manage IT </w:t>
      </w:r>
      <w:proofErr w:type="gramStart"/>
      <w:r>
        <w:t>systems</w:t>
      </w:r>
      <w:proofErr w:type="gramEnd"/>
    </w:p>
    <w:p w14:paraId="2BFB96D5" w14:textId="77777777" w:rsidR="004A58E9" w:rsidRPr="00BD7B49" w:rsidRDefault="004A58E9" w:rsidP="004A58E9">
      <w:pPr>
        <w:rPr>
          <w:sz w:val="16"/>
          <w:szCs w:val="18"/>
        </w:rPr>
      </w:pPr>
    </w:p>
    <w:p w14:paraId="6DD641CB" w14:textId="77777777" w:rsidR="004A58E9" w:rsidRDefault="00000000" w:rsidP="004A58E9">
      <w:pPr>
        <w:pStyle w:val="Heading1"/>
      </w:pPr>
      <w:sdt>
        <w:sdtPr>
          <w:id w:val="1513793667"/>
          <w:placeholder>
            <w:docPart w:val="D45A1E4C7AF14A82B59BF518CD0C52E4"/>
          </w:placeholder>
          <w:temporary/>
          <w:showingPlcHdr/>
          <w15:appearance w15:val="hidden"/>
        </w:sdtPr>
        <w:sdtContent>
          <w:r w:rsidR="004A58E9">
            <w:t>Education</w:t>
          </w:r>
        </w:sdtContent>
      </w:sdt>
    </w:p>
    <w:p w14:paraId="4FA6EF79" w14:textId="77777777" w:rsidR="004A58E9" w:rsidRPr="00003455" w:rsidRDefault="004A58E9" w:rsidP="004A58E9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1C9B26B" wp14:editId="01CE7B55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66628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23DCFFE" w14:textId="77777777" w:rsidR="004A58E9" w:rsidRDefault="004A58E9" w:rsidP="004A58E9">
      <w:pPr>
        <w:pStyle w:val="Heading2"/>
      </w:pPr>
      <w:r>
        <w:t>Macquarie University, Bachelor of Information Technology</w:t>
      </w:r>
      <w:r>
        <w:tab/>
        <w:t>2023</w:t>
      </w:r>
    </w:p>
    <w:p w14:paraId="286137B7" w14:textId="0DAABB36" w:rsidR="004A58E9" w:rsidRDefault="004A58E9" w:rsidP="004A58E9">
      <w:r>
        <w:t>Major: Software Technology</w:t>
      </w:r>
    </w:p>
    <w:p w14:paraId="1D2CDC96" w14:textId="77777777" w:rsidR="004A58E9" w:rsidRPr="00BD7B49" w:rsidRDefault="004A58E9" w:rsidP="004A58E9">
      <w:pPr>
        <w:rPr>
          <w:sz w:val="16"/>
          <w:szCs w:val="18"/>
        </w:rPr>
      </w:pPr>
    </w:p>
    <w:p w14:paraId="5D1730AB" w14:textId="77777777" w:rsidR="004A58E9" w:rsidRDefault="00000000" w:rsidP="004A58E9">
      <w:pPr>
        <w:pStyle w:val="Heading1"/>
      </w:pPr>
      <w:sdt>
        <w:sdtPr>
          <w:id w:val="592895854"/>
          <w:placeholder>
            <w:docPart w:val="91C4D3AB5F7746D499B0D303828AE164"/>
          </w:placeholder>
          <w:temporary/>
          <w:showingPlcHdr/>
          <w15:appearance w15:val="hidden"/>
        </w:sdtPr>
        <w:sdtContent>
          <w:r w:rsidR="004A58E9">
            <w:t>Skills &amp; abilities</w:t>
          </w:r>
        </w:sdtContent>
      </w:sdt>
    </w:p>
    <w:p w14:paraId="5DB30994" w14:textId="77777777" w:rsidR="004A58E9" w:rsidRPr="00003455" w:rsidRDefault="004A58E9" w:rsidP="004A58E9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1FD931E" wp14:editId="3801B3F9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C959ED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8835D77" w14:textId="3ABE3B74" w:rsidR="004A58E9" w:rsidRDefault="004A58E9" w:rsidP="004A58E9">
      <w:pPr>
        <w:pStyle w:val="ListBullet"/>
      </w:pPr>
      <w:r w:rsidRPr="00401B56">
        <w:t>Programming languages:</w:t>
      </w:r>
      <w:r>
        <w:t xml:space="preserve"> C,</w:t>
      </w:r>
      <w:r w:rsidRPr="00401B56">
        <w:t xml:space="preserve"> </w:t>
      </w:r>
      <w:r w:rsidR="00896C8E">
        <w:t xml:space="preserve">Kotlin, </w:t>
      </w:r>
      <w:r>
        <w:t xml:space="preserve">Java, </w:t>
      </w:r>
      <w:r w:rsidRPr="00401B56">
        <w:t>JavaScript</w:t>
      </w:r>
      <w:r>
        <w:t>, HTML, CSS, MySQL</w:t>
      </w:r>
    </w:p>
    <w:p w14:paraId="029B5C8E" w14:textId="77777777" w:rsidR="00BD7B49" w:rsidRDefault="004A58E9" w:rsidP="00BD7B49">
      <w:pPr>
        <w:pStyle w:val="ListBullet"/>
      </w:pPr>
      <w:r w:rsidRPr="00401B56">
        <w:t>Mobile development: Android</w:t>
      </w:r>
      <w:r w:rsidR="007051A8">
        <w:t xml:space="preserve"> Studio</w:t>
      </w:r>
      <w:r w:rsidRPr="00401B56">
        <w:t>,</w:t>
      </w:r>
      <w:r w:rsidR="00054C87">
        <w:t xml:space="preserve"> Jetpack Compose,</w:t>
      </w:r>
      <w:r>
        <w:t xml:space="preserve"> </w:t>
      </w:r>
      <w:r w:rsidRPr="00401B56">
        <w:t>React Native</w:t>
      </w:r>
      <w:r>
        <w:t>, Expo</w:t>
      </w:r>
    </w:p>
    <w:p w14:paraId="1D3A56CE" w14:textId="1A3BC0E2" w:rsidR="00BD7B49" w:rsidRDefault="00BD7B49" w:rsidP="00BD7B49">
      <w:pPr>
        <w:pStyle w:val="ListBullet"/>
        <w:spacing w:after="0"/>
      </w:pPr>
      <w:r>
        <w:t>Web development</w:t>
      </w:r>
      <w:r w:rsidRPr="00401B56">
        <w:t xml:space="preserve">: </w:t>
      </w:r>
      <w:r>
        <w:t>React, Angular, AWS, PostgreSQL</w:t>
      </w:r>
    </w:p>
    <w:p w14:paraId="3C0515CA" w14:textId="6D9F1106" w:rsidR="0063520C" w:rsidRPr="00640B7F" w:rsidRDefault="0063520C" w:rsidP="00CC5CB5">
      <w:pPr>
        <w:pStyle w:val="ListBullet"/>
        <w:numPr>
          <w:ilvl w:val="0"/>
          <w:numId w:val="0"/>
        </w:numPr>
        <w:ind w:left="288"/>
        <w:rPr>
          <w:lang w:val="en-AU"/>
        </w:rPr>
      </w:pPr>
    </w:p>
    <w:sectPr w:rsidR="0063520C" w:rsidRPr="00640B7F" w:rsidSect="00F30D3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24A8F3" w14:textId="77777777" w:rsidR="00F30D35" w:rsidRDefault="00F30D35">
      <w:pPr>
        <w:spacing w:after="0"/>
      </w:pPr>
      <w:r>
        <w:separator/>
      </w:r>
    </w:p>
  </w:endnote>
  <w:endnote w:type="continuationSeparator" w:id="0">
    <w:p w14:paraId="0F2A003B" w14:textId="77777777" w:rsidR="00F30D35" w:rsidRDefault="00F30D35">
      <w:pPr>
        <w:spacing w:after="0"/>
      </w:pPr>
      <w:r>
        <w:continuationSeparator/>
      </w:r>
    </w:p>
  </w:endnote>
  <w:endnote w:type="continuationNotice" w:id="1">
    <w:p w14:paraId="104A895E" w14:textId="77777777" w:rsidR="00F30D35" w:rsidRDefault="00F30D3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B88F0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868AE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18218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8D5CCA" w14:textId="77777777" w:rsidR="00F30D35" w:rsidRDefault="00F30D35">
      <w:pPr>
        <w:spacing w:after="0"/>
      </w:pPr>
      <w:r>
        <w:separator/>
      </w:r>
    </w:p>
  </w:footnote>
  <w:footnote w:type="continuationSeparator" w:id="0">
    <w:p w14:paraId="44F81EBE" w14:textId="77777777" w:rsidR="00F30D35" w:rsidRDefault="00F30D35">
      <w:pPr>
        <w:spacing w:after="0"/>
      </w:pPr>
      <w:r>
        <w:continuationSeparator/>
      </w:r>
    </w:p>
  </w:footnote>
  <w:footnote w:type="continuationNotice" w:id="1">
    <w:p w14:paraId="51105671" w14:textId="77777777" w:rsidR="00F30D35" w:rsidRDefault="00F30D3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01230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4CF7B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9CF13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3233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3BFB3A3E"/>
    <w:multiLevelType w:val="hybridMultilevel"/>
    <w:tmpl w:val="975ADD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8D49B1"/>
    <w:multiLevelType w:val="multilevel"/>
    <w:tmpl w:val="C1C0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2"/>
  </w:num>
  <w:num w:numId="20" w16cid:durableId="1987709718">
    <w:abstractNumId w:val="9"/>
  </w:num>
  <w:num w:numId="21" w16cid:durableId="1361202198">
    <w:abstractNumId w:val="11"/>
  </w:num>
  <w:num w:numId="22" w16cid:durableId="1479029617">
    <w:abstractNumId w:val="9"/>
  </w:num>
  <w:num w:numId="23" w16cid:durableId="436633500">
    <w:abstractNumId w:val="9"/>
  </w:num>
  <w:num w:numId="24" w16cid:durableId="52431917">
    <w:abstractNumId w:val="13"/>
  </w:num>
  <w:num w:numId="25" w16cid:durableId="1029914321">
    <w:abstractNumId w:val="9"/>
  </w:num>
  <w:num w:numId="26" w16cid:durableId="1135487060">
    <w:abstractNumId w:val="9"/>
  </w:num>
  <w:num w:numId="27" w16cid:durableId="16755713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B7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54C87"/>
    <w:rsid w:val="00066E2A"/>
    <w:rsid w:val="00076DB4"/>
    <w:rsid w:val="0009195F"/>
    <w:rsid w:val="000C3FA9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62033"/>
    <w:rsid w:val="00264BDE"/>
    <w:rsid w:val="00271453"/>
    <w:rsid w:val="00276E4F"/>
    <w:rsid w:val="00295104"/>
    <w:rsid w:val="002A4E8B"/>
    <w:rsid w:val="002B68D7"/>
    <w:rsid w:val="002C0DDD"/>
    <w:rsid w:val="002D59A2"/>
    <w:rsid w:val="002F0F99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A4F93"/>
    <w:rsid w:val="003B2143"/>
    <w:rsid w:val="003B2776"/>
    <w:rsid w:val="003C14A1"/>
    <w:rsid w:val="003C38F0"/>
    <w:rsid w:val="003F19B9"/>
    <w:rsid w:val="003F4AFF"/>
    <w:rsid w:val="00400FD0"/>
    <w:rsid w:val="0040118E"/>
    <w:rsid w:val="00420DE9"/>
    <w:rsid w:val="00433CD1"/>
    <w:rsid w:val="0044537E"/>
    <w:rsid w:val="00445933"/>
    <w:rsid w:val="004476A1"/>
    <w:rsid w:val="004476B0"/>
    <w:rsid w:val="00465B4F"/>
    <w:rsid w:val="004A0943"/>
    <w:rsid w:val="004A4BFA"/>
    <w:rsid w:val="004A58E9"/>
    <w:rsid w:val="004D433E"/>
    <w:rsid w:val="004E47F6"/>
    <w:rsid w:val="004E6381"/>
    <w:rsid w:val="004F305A"/>
    <w:rsid w:val="004F7524"/>
    <w:rsid w:val="00504FB9"/>
    <w:rsid w:val="005114E7"/>
    <w:rsid w:val="00530A6E"/>
    <w:rsid w:val="005338E9"/>
    <w:rsid w:val="00533B4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5F1A44"/>
    <w:rsid w:val="00605599"/>
    <w:rsid w:val="00616068"/>
    <w:rsid w:val="00627B1A"/>
    <w:rsid w:val="0063369E"/>
    <w:rsid w:val="0063520C"/>
    <w:rsid w:val="00640B7F"/>
    <w:rsid w:val="00651C40"/>
    <w:rsid w:val="006662C5"/>
    <w:rsid w:val="006734FD"/>
    <w:rsid w:val="0069154E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02648"/>
    <w:rsid w:val="007051A8"/>
    <w:rsid w:val="00711175"/>
    <w:rsid w:val="00712084"/>
    <w:rsid w:val="007148DA"/>
    <w:rsid w:val="00727650"/>
    <w:rsid w:val="007571DC"/>
    <w:rsid w:val="0076344B"/>
    <w:rsid w:val="00774126"/>
    <w:rsid w:val="0077621B"/>
    <w:rsid w:val="00781236"/>
    <w:rsid w:val="007941C7"/>
    <w:rsid w:val="007963CE"/>
    <w:rsid w:val="007A7186"/>
    <w:rsid w:val="007C5B15"/>
    <w:rsid w:val="007D00B3"/>
    <w:rsid w:val="007D023A"/>
    <w:rsid w:val="007F072D"/>
    <w:rsid w:val="0080345C"/>
    <w:rsid w:val="00824550"/>
    <w:rsid w:val="008406FF"/>
    <w:rsid w:val="0084136C"/>
    <w:rsid w:val="00845D72"/>
    <w:rsid w:val="00855CA3"/>
    <w:rsid w:val="0086325C"/>
    <w:rsid w:val="00873549"/>
    <w:rsid w:val="00886378"/>
    <w:rsid w:val="00886E4A"/>
    <w:rsid w:val="00890BFA"/>
    <w:rsid w:val="008916B6"/>
    <w:rsid w:val="00896C8E"/>
    <w:rsid w:val="008A0404"/>
    <w:rsid w:val="008A7FA4"/>
    <w:rsid w:val="008D4370"/>
    <w:rsid w:val="008D5413"/>
    <w:rsid w:val="008D5A41"/>
    <w:rsid w:val="008D6A27"/>
    <w:rsid w:val="008E038B"/>
    <w:rsid w:val="008E10EB"/>
    <w:rsid w:val="008E5671"/>
    <w:rsid w:val="00905354"/>
    <w:rsid w:val="00912D4C"/>
    <w:rsid w:val="00924DC2"/>
    <w:rsid w:val="0093056E"/>
    <w:rsid w:val="00936AEB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0D2A"/>
    <w:rsid w:val="009C2119"/>
    <w:rsid w:val="009C429D"/>
    <w:rsid w:val="009C7FD6"/>
    <w:rsid w:val="009D04EB"/>
    <w:rsid w:val="009D41D9"/>
    <w:rsid w:val="009D5B56"/>
    <w:rsid w:val="009D7EF6"/>
    <w:rsid w:val="009E3475"/>
    <w:rsid w:val="009F2912"/>
    <w:rsid w:val="00A00679"/>
    <w:rsid w:val="00A10BE8"/>
    <w:rsid w:val="00A249B7"/>
    <w:rsid w:val="00A333D1"/>
    <w:rsid w:val="00A36F7A"/>
    <w:rsid w:val="00A7066C"/>
    <w:rsid w:val="00A70EFD"/>
    <w:rsid w:val="00A8131A"/>
    <w:rsid w:val="00A830CD"/>
    <w:rsid w:val="00A850B7"/>
    <w:rsid w:val="00AA2091"/>
    <w:rsid w:val="00AB2C3D"/>
    <w:rsid w:val="00AD23EB"/>
    <w:rsid w:val="00AD456A"/>
    <w:rsid w:val="00AF3073"/>
    <w:rsid w:val="00B04E56"/>
    <w:rsid w:val="00B063E6"/>
    <w:rsid w:val="00B15C87"/>
    <w:rsid w:val="00B203B6"/>
    <w:rsid w:val="00B3077F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B2CF1"/>
    <w:rsid w:val="00BD735D"/>
    <w:rsid w:val="00BD7B49"/>
    <w:rsid w:val="00C03729"/>
    <w:rsid w:val="00C04033"/>
    <w:rsid w:val="00C2215C"/>
    <w:rsid w:val="00C30F46"/>
    <w:rsid w:val="00C367EE"/>
    <w:rsid w:val="00C444AC"/>
    <w:rsid w:val="00C57E43"/>
    <w:rsid w:val="00C6464E"/>
    <w:rsid w:val="00C72B59"/>
    <w:rsid w:val="00C86F4F"/>
    <w:rsid w:val="00C904F1"/>
    <w:rsid w:val="00C9734F"/>
    <w:rsid w:val="00CC75DB"/>
    <w:rsid w:val="00CF7B7C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656B2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59A"/>
    <w:rsid w:val="00E45F8D"/>
    <w:rsid w:val="00E63444"/>
    <w:rsid w:val="00E71047"/>
    <w:rsid w:val="00E726F0"/>
    <w:rsid w:val="00EA2B92"/>
    <w:rsid w:val="00EC12CE"/>
    <w:rsid w:val="00ED598E"/>
    <w:rsid w:val="00ED7FEB"/>
    <w:rsid w:val="00EE25F3"/>
    <w:rsid w:val="00F002EA"/>
    <w:rsid w:val="00F30D35"/>
    <w:rsid w:val="00F37140"/>
    <w:rsid w:val="00F40303"/>
    <w:rsid w:val="00F41BEE"/>
    <w:rsid w:val="00FB4364"/>
    <w:rsid w:val="00FE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A95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8E9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9C0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bdullahahmad98.github.io/profile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github.com/abdullahahmad98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abdullahahmad98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ullah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DAB147FC1FE40EDA0A40C84AC99C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52EB4-F128-4688-9384-2D4FE63F6307}"/>
      </w:docPartPr>
      <w:docPartBody>
        <w:p w:rsidR="00425C29" w:rsidRDefault="003E1722" w:rsidP="003E1722">
          <w:pPr>
            <w:pStyle w:val="5DAB147FC1FE40EDA0A40C84AC99C8D9"/>
          </w:pPr>
          <w:r>
            <w:t>Experience</w:t>
          </w:r>
        </w:p>
      </w:docPartBody>
    </w:docPart>
    <w:docPart>
      <w:docPartPr>
        <w:name w:val="D45A1E4C7AF14A82B59BF518CD0C5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F9A36-B700-4BBF-AF3B-1FD6C2ECDDA2}"/>
      </w:docPartPr>
      <w:docPartBody>
        <w:p w:rsidR="00425C29" w:rsidRDefault="003E1722" w:rsidP="003E1722">
          <w:pPr>
            <w:pStyle w:val="D45A1E4C7AF14A82B59BF518CD0C52E4"/>
          </w:pPr>
          <w:r>
            <w:t>Education</w:t>
          </w:r>
        </w:p>
      </w:docPartBody>
    </w:docPart>
    <w:docPart>
      <w:docPartPr>
        <w:name w:val="91C4D3AB5F7746D499B0D303828AE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03BD5-4F80-4651-A1E0-6B47783FD98C}"/>
      </w:docPartPr>
      <w:docPartBody>
        <w:p w:rsidR="00425C29" w:rsidRDefault="003E1722" w:rsidP="003E1722">
          <w:pPr>
            <w:pStyle w:val="91C4D3AB5F7746D499B0D303828AE164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6C"/>
    <w:rsid w:val="0004184F"/>
    <w:rsid w:val="002D4B44"/>
    <w:rsid w:val="003D6A6C"/>
    <w:rsid w:val="003E1722"/>
    <w:rsid w:val="00425C29"/>
    <w:rsid w:val="007B7074"/>
    <w:rsid w:val="00AA3E1B"/>
    <w:rsid w:val="00BC69E4"/>
    <w:rsid w:val="00BD2518"/>
    <w:rsid w:val="00F52368"/>
    <w:rsid w:val="00F7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AB147FC1FE40EDA0A40C84AC99C8D9">
    <w:name w:val="5DAB147FC1FE40EDA0A40C84AC99C8D9"/>
    <w:rsid w:val="003E1722"/>
  </w:style>
  <w:style w:type="paragraph" w:customStyle="1" w:styleId="D45A1E4C7AF14A82B59BF518CD0C52E4">
    <w:name w:val="D45A1E4C7AF14A82B59BF518CD0C52E4"/>
    <w:rsid w:val="003E1722"/>
  </w:style>
  <w:style w:type="paragraph" w:customStyle="1" w:styleId="91C4D3AB5F7746D499B0D303828AE164">
    <w:name w:val="91C4D3AB5F7746D499B0D303828AE164"/>
    <w:rsid w:val="003E17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2023-12-16T04:42:00Z</dcterms:created>
  <dcterms:modified xsi:type="dcterms:W3CDTF">2024-05-08T18:03:00Z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